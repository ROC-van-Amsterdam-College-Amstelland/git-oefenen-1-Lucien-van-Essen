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45894594"/>
        <w:docPartObj>
          <w:docPartGallery w:val="Cover Pages"/>
          <w:docPartUnique/>
        </w:docPartObj>
      </w:sdtPr>
      <w:sdtEndPr/>
      <w:sdtContent>
        <w:p w14:paraId="5768BBAB" w14:textId="7E724DA6" w:rsidR="00832CF3" w:rsidRDefault="00167A9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F83FBF" wp14:editId="3B471755">
                    <wp:simplePos x="0" y="0"/>
                    <wp:positionH relativeFrom="margin">
                      <wp:posOffset>5786005</wp:posOffset>
                    </wp:positionH>
                    <wp:positionV relativeFrom="page">
                      <wp:posOffset>325120</wp:posOffset>
                    </wp:positionV>
                    <wp:extent cx="692086" cy="1233054"/>
                    <wp:effectExtent l="0" t="0" r="0" b="5715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92086" cy="123305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9-2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209724" w14:textId="77777777" w:rsidR="00832CF3" w:rsidRDefault="00FE134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CF83FBF" id="Rechthoek 130" o:spid="_x0000_s1026" style="position:absolute;margin-left:455.6pt;margin-top:25.6pt;width:54.5pt;height:97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9-2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209724" w14:textId="77777777" w:rsidR="00832CF3" w:rsidRDefault="00FE1342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67F483EF" w14:textId="46DFE167" w:rsidR="00832CF3" w:rsidRDefault="00FE134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6C77CAA" wp14:editId="3B09E66B">
                    <wp:simplePos x="0" y="0"/>
                    <wp:positionH relativeFrom="margin">
                      <wp:posOffset>-476250</wp:posOffset>
                    </wp:positionH>
                    <wp:positionV relativeFrom="bottomMargin">
                      <wp:align>top</wp:align>
                    </wp:positionV>
                    <wp:extent cx="8049260" cy="650240"/>
                    <wp:effectExtent l="0" t="0" r="0" b="0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49260" cy="650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0A8E30" w14:textId="77777777" w:rsidR="00FE1342" w:rsidRPr="005A2C9B" w:rsidRDefault="00FE1342" w:rsidP="00FE1342">
                                <w:pPr>
                                  <w:pStyle w:val="Koptekst"/>
                                  <w:jc w:val="right"/>
                                  <w:rPr>
                                    <w:color w:val="0D0D0D" w:themeColor="text1" w:themeTint="F2"/>
                                  </w:rPr>
                                </w:pPr>
                                <w:r w:rsidRPr="005A2C9B">
                                  <w:rPr>
                                    <w:color w:val="0D0D0D" w:themeColor="text1" w:themeTint="F2"/>
                                  </w:rPr>
                                  <w:t>Lucien van Essen</w:t>
                                </w:r>
                              </w:p>
                              <w:p w14:paraId="27FDA1A7" w14:textId="77777777" w:rsidR="00FE1342" w:rsidRPr="005A2C9B" w:rsidRDefault="00FE1342" w:rsidP="00FE1342">
                                <w:pPr>
                                  <w:pStyle w:val="Koptekst"/>
                                  <w:jc w:val="right"/>
                                  <w:rPr>
                                    <w:color w:val="0D0D0D" w:themeColor="text1" w:themeTint="F2"/>
                                  </w:rPr>
                                </w:pPr>
                                <w:r w:rsidRPr="005A2C9B">
                                  <w:rPr>
                                    <w:color w:val="0D0D0D" w:themeColor="text1" w:themeTint="F2"/>
                                  </w:rPr>
                                  <w:t>2113629</w:t>
                                </w:r>
                              </w:p>
                              <w:p w14:paraId="482F51D1" w14:textId="66E6F7C5" w:rsidR="00FE1342" w:rsidRPr="005A2C9B" w:rsidRDefault="00FE1342" w:rsidP="00FE1342">
                                <w:pPr>
                                  <w:pStyle w:val="Koptekst"/>
                                  <w:jc w:val="right"/>
                                  <w:rPr>
                                    <w:color w:val="0D0D0D" w:themeColor="text1" w:themeTint="F2"/>
                                  </w:rPr>
                                </w:pPr>
                                <w:r w:rsidRPr="005A2C9B">
                                  <w:rPr>
                                    <w:color w:val="0D0D0D" w:themeColor="text1" w:themeTint="F2"/>
                                  </w:rPr>
                                  <w:t>LCTAOO9A</w:t>
                                </w:r>
                              </w:p>
                              <w:p w14:paraId="45BC3D2C" w14:textId="43217287" w:rsidR="00167A90" w:rsidRPr="005A2C9B" w:rsidRDefault="00167A90" w:rsidP="00FE1342">
                                <w:pPr>
                                  <w:pStyle w:val="Koptekst"/>
                                  <w:jc w:val="right"/>
                                  <w:rPr>
                                    <w:color w:val="0D0D0D" w:themeColor="text1" w:themeTint="F2"/>
                                  </w:rPr>
                                </w:pPr>
                                <w:r w:rsidRPr="005A2C9B">
                                  <w:rPr>
                                    <w:color w:val="0D0D0D" w:themeColor="text1" w:themeTint="F2"/>
                                  </w:rPr>
                                  <w:t>23-09-2019</w:t>
                                </w:r>
                              </w:p>
                              <w:p w14:paraId="5A62AA12" w14:textId="77777777" w:rsidR="00FE1342" w:rsidRDefault="00FE1342" w:rsidP="00FE1342">
                                <w:pPr>
                                  <w:pStyle w:val="Koptekst"/>
                                  <w:jc w:val="right"/>
                                </w:pPr>
                              </w:p>
                              <w:p w14:paraId="16236B01" w14:textId="77777777" w:rsidR="00FE1342" w:rsidRDefault="00FE1342" w:rsidP="00FE1342">
                                <w:pPr>
                                  <w:pStyle w:val="Koptekst"/>
                                  <w:jc w:val="right"/>
                                </w:pPr>
                              </w:p>
                              <w:p w14:paraId="67CCBF81" w14:textId="77777777" w:rsidR="00832CF3" w:rsidRDefault="00832CF3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C77CA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7" type="#_x0000_t202" style="position:absolute;margin-left:-37.5pt;margin-top:0;width:633.8pt;height:51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" filled="f" stroked="f" strokeweight=".5pt">
                    <v:textbox inset="1in,0,86.4pt,0">
                      <w:txbxContent>
                        <w:p w14:paraId="580A8E30" w14:textId="77777777" w:rsidR="00FE1342" w:rsidRPr="005A2C9B" w:rsidRDefault="00FE1342" w:rsidP="00FE1342">
                          <w:pPr>
                            <w:pStyle w:val="Koptekst"/>
                            <w:jc w:val="right"/>
                            <w:rPr>
                              <w:color w:val="0D0D0D" w:themeColor="text1" w:themeTint="F2"/>
                            </w:rPr>
                          </w:pPr>
                          <w:r w:rsidRPr="005A2C9B">
                            <w:rPr>
                              <w:color w:val="0D0D0D" w:themeColor="text1" w:themeTint="F2"/>
                            </w:rPr>
                            <w:t>Lucien van Essen</w:t>
                          </w:r>
                        </w:p>
                        <w:p w14:paraId="27FDA1A7" w14:textId="77777777" w:rsidR="00FE1342" w:rsidRPr="005A2C9B" w:rsidRDefault="00FE1342" w:rsidP="00FE1342">
                          <w:pPr>
                            <w:pStyle w:val="Koptekst"/>
                            <w:jc w:val="right"/>
                            <w:rPr>
                              <w:color w:val="0D0D0D" w:themeColor="text1" w:themeTint="F2"/>
                            </w:rPr>
                          </w:pPr>
                          <w:r w:rsidRPr="005A2C9B">
                            <w:rPr>
                              <w:color w:val="0D0D0D" w:themeColor="text1" w:themeTint="F2"/>
                            </w:rPr>
                            <w:t>2113629</w:t>
                          </w:r>
                        </w:p>
                        <w:p w14:paraId="482F51D1" w14:textId="66E6F7C5" w:rsidR="00FE1342" w:rsidRPr="005A2C9B" w:rsidRDefault="00FE1342" w:rsidP="00FE1342">
                          <w:pPr>
                            <w:pStyle w:val="Koptekst"/>
                            <w:jc w:val="right"/>
                            <w:rPr>
                              <w:color w:val="0D0D0D" w:themeColor="text1" w:themeTint="F2"/>
                            </w:rPr>
                          </w:pPr>
                          <w:r w:rsidRPr="005A2C9B">
                            <w:rPr>
                              <w:color w:val="0D0D0D" w:themeColor="text1" w:themeTint="F2"/>
                            </w:rPr>
                            <w:t>LCTAOO9A</w:t>
                          </w:r>
                        </w:p>
                        <w:p w14:paraId="45BC3D2C" w14:textId="43217287" w:rsidR="00167A90" w:rsidRPr="005A2C9B" w:rsidRDefault="00167A90" w:rsidP="00FE1342">
                          <w:pPr>
                            <w:pStyle w:val="Koptekst"/>
                            <w:jc w:val="right"/>
                            <w:rPr>
                              <w:color w:val="0D0D0D" w:themeColor="text1" w:themeTint="F2"/>
                            </w:rPr>
                          </w:pPr>
                          <w:r w:rsidRPr="005A2C9B">
                            <w:rPr>
                              <w:color w:val="0D0D0D" w:themeColor="text1" w:themeTint="F2"/>
                            </w:rPr>
                            <w:t>23-09-2019</w:t>
                          </w:r>
                        </w:p>
                        <w:p w14:paraId="5A62AA12" w14:textId="77777777" w:rsidR="00FE1342" w:rsidRDefault="00FE1342" w:rsidP="00FE1342">
                          <w:pPr>
                            <w:pStyle w:val="Koptekst"/>
                            <w:jc w:val="right"/>
                          </w:pPr>
                        </w:p>
                        <w:p w14:paraId="16236B01" w14:textId="77777777" w:rsidR="00FE1342" w:rsidRDefault="00FE1342" w:rsidP="00FE1342">
                          <w:pPr>
                            <w:pStyle w:val="Koptekst"/>
                            <w:jc w:val="right"/>
                          </w:pPr>
                        </w:p>
                        <w:p w14:paraId="67CCBF81" w14:textId="77777777" w:rsidR="00832CF3" w:rsidRDefault="00832CF3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832CF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107D65F" wp14:editId="15719B8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BEC38F3" w14:textId="77777777" w:rsidR="00832CF3" w:rsidRDefault="0016522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E134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Pseudocode OV-Chipkaart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107D65F" id="Groep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">
                    <o:lock v:ext="edit" aspectratio="t"/>
                    <v:shape id="Vrije vorm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BEC38F3" w14:textId="77777777" w:rsidR="00832CF3" w:rsidRDefault="0016522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E134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Pseudocode OV-Chipkaart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832CF3">
            <w:br w:type="page"/>
          </w:r>
        </w:p>
      </w:sdtContent>
    </w:sdt>
    <w:p w14:paraId="530181E2" w14:textId="234711D7" w:rsidR="005A2C9B" w:rsidRPr="005A2C9B" w:rsidRDefault="005A2C9B">
      <w:pPr>
        <w:rPr>
          <w:sz w:val="24"/>
          <w:szCs w:val="24"/>
        </w:rPr>
      </w:pPr>
      <w:r w:rsidRPr="005A2C9B">
        <w:rPr>
          <w:sz w:val="24"/>
          <w:szCs w:val="24"/>
        </w:rPr>
        <w:lastRenderedPageBreak/>
        <w:t>Kaart tegen incheckapparaat houden.</w:t>
      </w:r>
    </w:p>
    <w:p w14:paraId="3002932E" w14:textId="5644AACB" w:rsidR="005A2C9B" w:rsidRPr="005A2C9B" w:rsidRDefault="005A2C9B">
      <w:pPr>
        <w:rPr>
          <w:sz w:val="24"/>
          <w:szCs w:val="24"/>
        </w:rPr>
      </w:pPr>
      <w:r w:rsidRPr="005A2C9B">
        <w:rPr>
          <w:sz w:val="24"/>
          <w:szCs w:val="24"/>
        </w:rPr>
        <w:t>Kaart wordt gelezen door apparaat of er genoeg saldo opstaat.</w:t>
      </w:r>
    </w:p>
    <w:p w14:paraId="63DE326F" w14:textId="23590796" w:rsidR="005A2C9B" w:rsidRDefault="005A2C9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A2E2F2" wp14:editId="5333E6BC">
                <wp:simplePos x="0" y="0"/>
                <wp:positionH relativeFrom="margin">
                  <wp:align>left</wp:align>
                </wp:positionH>
                <wp:positionV relativeFrom="paragraph">
                  <wp:posOffset>4560</wp:posOffset>
                </wp:positionV>
                <wp:extent cx="1447800" cy="270164"/>
                <wp:effectExtent l="0" t="0" r="19050" b="1587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701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68C60" w14:textId="560DE04B" w:rsidR="005A2C9B" w:rsidRDefault="005A2C9B" w:rsidP="005A2C9B">
                            <w:pPr>
                              <w:jc w:val="center"/>
                            </w:pPr>
                            <w:r>
                              <w:t>Er zit genoeg saldo 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2E2F2" id="Rechthoek 2" o:spid="_x0000_s1031" style="position:absolute;margin-left:0;margin-top:.35pt;width:114pt;height:21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" fillcolor="#4472c4 [3204]" strokecolor="#1f3763 [1604]" strokeweight="1pt">
                <v:textbox>
                  <w:txbxContent>
                    <w:p w14:paraId="01B68C60" w14:textId="560DE04B" w:rsidR="005A2C9B" w:rsidRDefault="005A2C9B" w:rsidP="005A2C9B">
                      <w:pPr>
                        <w:jc w:val="center"/>
                      </w:pPr>
                      <w:r>
                        <w:t>Er zit genoeg saldo 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CE446D" w14:textId="4A28DB55" w:rsidR="005A2C9B" w:rsidRDefault="005A2C9B">
      <w:pPr>
        <w:rPr>
          <w:sz w:val="24"/>
          <w:szCs w:val="24"/>
        </w:rPr>
      </w:pPr>
      <w:r w:rsidRPr="005A2C9B">
        <w:rPr>
          <w:sz w:val="24"/>
          <w:szCs w:val="24"/>
        </w:rPr>
        <w:t xml:space="preserve">Kaart wordt </w:t>
      </w:r>
      <w:r>
        <w:rPr>
          <w:sz w:val="24"/>
          <w:szCs w:val="24"/>
        </w:rPr>
        <w:t>ingecheckt</w:t>
      </w:r>
      <w:r w:rsidR="003478E1">
        <w:rPr>
          <w:sz w:val="24"/>
          <w:szCs w:val="24"/>
        </w:rPr>
        <w:t>.</w:t>
      </w:r>
    </w:p>
    <w:p w14:paraId="76D84924" w14:textId="652CE1B9" w:rsidR="005A2C9B" w:rsidRDefault="005A2C9B">
      <w:pPr>
        <w:rPr>
          <w:sz w:val="24"/>
          <w:szCs w:val="24"/>
        </w:rPr>
      </w:pPr>
      <w:r>
        <w:rPr>
          <w:sz w:val="24"/>
          <w:szCs w:val="24"/>
        </w:rPr>
        <w:t xml:space="preserve">Er wordt een geluid gemaakt door het incheckapparaat </w:t>
      </w:r>
      <w:r w:rsidR="006E65ED">
        <w:rPr>
          <w:sz w:val="24"/>
          <w:szCs w:val="24"/>
        </w:rPr>
        <w:t>ter bevestiging</w:t>
      </w:r>
      <w:r>
        <w:rPr>
          <w:sz w:val="24"/>
          <w:szCs w:val="24"/>
        </w:rPr>
        <w:t xml:space="preserve"> van het inchecken</w:t>
      </w:r>
      <w:r w:rsidR="003478E1">
        <w:rPr>
          <w:sz w:val="24"/>
          <w:szCs w:val="24"/>
        </w:rPr>
        <w:t>.</w:t>
      </w:r>
    </w:p>
    <w:p w14:paraId="1A791376" w14:textId="4CDC9DA0" w:rsidR="005A2C9B" w:rsidRDefault="005A2C9B">
      <w:pPr>
        <w:rPr>
          <w:sz w:val="24"/>
          <w:szCs w:val="24"/>
        </w:rPr>
      </w:pPr>
      <w:r>
        <w:rPr>
          <w:sz w:val="24"/>
          <w:szCs w:val="24"/>
        </w:rPr>
        <w:t>Incheckapparaat geeft de tekst weer “goede reis”</w:t>
      </w:r>
      <w:r w:rsidR="003478E1">
        <w:rPr>
          <w:sz w:val="24"/>
          <w:szCs w:val="24"/>
        </w:rPr>
        <w:t>.</w:t>
      </w:r>
    </w:p>
    <w:p w14:paraId="55D788B4" w14:textId="3D69DF85" w:rsidR="005A2C9B" w:rsidRDefault="005A2C9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EEA98E" wp14:editId="1E14B0D4">
                <wp:simplePos x="0" y="0"/>
                <wp:positionH relativeFrom="column">
                  <wp:posOffset>8833</wp:posOffset>
                </wp:positionH>
                <wp:positionV relativeFrom="paragraph">
                  <wp:posOffset>7678</wp:posOffset>
                </wp:positionV>
                <wp:extent cx="1773382" cy="270163"/>
                <wp:effectExtent l="0" t="0" r="17780" b="1587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382" cy="270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BA2F6" w14:textId="79757D73" w:rsidR="005A2C9B" w:rsidRDefault="005A2C9B" w:rsidP="005A2C9B">
                            <w:pPr>
                              <w:jc w:val="center"/>
                            </w:pPr>
                            <w:r>
                              <w:t xml:space="preserve">Er zit </w:t>
                            </w:r>
                            <w:r w:rsidRPr="003478E1">
                              <w:rPr>
                                <w:u w:val="single"/>
                              </w:rPr>
                              <w:t>niet</w:t>
                            </w:r>
                            <w:r>
                              <w:t xml:space="preserve"> genoeg saldo 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EA98E" id="Rechthoek 3" o:spid="_x0000_s1032" style="position:absolute;margin-left:.7pt;margin-top:.6pt;width:139.65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" fillcolor="#4472c4 [3204]" strokecolor="#1f3763 [1604]" strokeweight="1pt">
                <v:textbox>
                  <w:txbxContent>
                    <w:p w14:paraId="254BA2F6" w14:textId="79757D73" w:rsidR="005A2C9B" w:rsidRDefault="005A2C9B" w:rsidP="005A2C9B">
                      <w:pPr>
                        <w:jc w:val="center"/>
                      </w:pPr>
                      <w:r>
                        <w:t xml:space="preserve">Er zit </w:t>
                      </w:r>
                      <w:r w:rsidRPr="003478E1">
                        <w:rPr>
                          <w:u w:val="single"/>
                        </w:rPr>
                        <w:t>niet</w:t>
                      </w:r>
                      <w:r>
                        <w:t xml:space="preserve"> genoeg saldo op</w:t>
                      </w:r>
                    </w:p>
                  </w:txbxContent>
                </v:textbox>
              </v:rect>
            </w:pict>
          </mc:Fallback>
        </mc:AlternateContent>
      </w:r>
    </w:p>
    <w:p w14:paraId="1C2F07C4" w14:textId="4697D73B" w:rsidR="005A2C9B" w:rsidRDefault="005A2C9B">
      <w:pPr>
        <w:rPr>
          <w:sz w:val="24"/>
          <w:szCs w:val="24"/>
        </w:rPr>
      </w:pPr>
      <w:r>
        <w:rPr>
          <w:sz w:val="24"/>
          <w:szCs w:val="24"/>
        </w:rPr>
        <w:t>Kaart wordt niet ingecheckt</w:t>
      </w:r>
      <w:r w:rsidR="003478E1">
        <w:rPr>
          <w:sz w:val="24"/>
          <w:szCs w:val="24"/>
        </w:rPr>
        <w:t>.</w:t>
      </w:r>
    </w:p>
    <w:p w14:paraId="4071F4F1" w14:textId="05DC5705" w:rsidR="005A2C9B" w:rsidRDefault="005A2C9B">
      <w:pPr>
        <w:rPr>
          <w:sz w:val="24"/>
          <w:szCs w:val="24"/>
        </w:rPr>
      </w:pPr>
      <w:r>
        <w:rPr>
          <w:sz w:val="24"/>
          <w:szCs w:val="24"/>
        </w:rPr>
        <w:t xml:space="preserve">Er wordt een geluid gemaakt door het incheckapparaat </w:t>
      </w:r>
      <w:r w:rsidR="006E65ED">
        <w:rPr>
          <w:sz w:val="24"/>
          <w:szCs w:val="24"/>
        </w:rPr>
        <w:t xml:space="preserve">ter bevestiging van het </w:t>
      </w:r>
      <w:r w:rsidR="006E65ED" w:rsidRPr="003478E1">
        <w:rPr>
          <w:sz w:val="24"/>
          <w:szCs w:val="24"/>
          <w:u w:val="single"/>
        </w:rPr>
        <w:t>niet</w:t>
      </w:r>
      <w:r w:rsidR="006E65ED">
        <w:rPr>
          <w:sz w:val="24"/>
          <w:szCs w:val="24"/>
        </w:rPr>
        <w:t xml:space="preserve"> inchecken</w:t>
      </w:r>
      <w:r w:rsidR="003478E1">
        <w:rPr>
          <w:sz w:val="24"/>
          <w:szCs w:val="24"/>
        </w:rPr>
        <w:t>.</w:t>
      </w:r>
    </w:p>
    <w:p w14:paraId="71030200" w14:textId="3107B25F" w:rsidR="003478E1" w:rsidRPr="005A2C9B" w:rsidRDefault="003478E1">
      <w:pPr>
        <w:rPr>
          <w:sz w:val="24"/>
          <w:szCs w:val="24"/>
        </w:rPr>
      </w:pPr>
      <w:r>
        <w:rPr>
          <w:sz w:val="24"/>
          <w:szCs w:val="24"/>
        </w:rPr>
        <w:t>Incheckapparaat geeft de het saldo op het schermweer met een tekst eronder dat de kaarthouder zijn saldo moet opwaarderen.</w:t>
      </w:r>
      <w:bookmarkStart w:id="0" w:name="_GoBack"/>
      <w:bookmarkEnd w:id="0"/>
    </w:p>
    <w:p w14:paraId="18D506C8" w14:textId="77777777" w:rsidR="005A2C9B" w:rsidRDefault="005A2C9B"/>
    <w:sectPr w:rsidR="005A2C9B" w:rsidSect="00832CF3">
      <w:footerReference w:type="default" r:id="rId8"/>
      <w:headerReference w:type="first" r:id="rId9"/>
      <w:footerReference w:type="first" r:id="rId10"/>
      <w:pgSz w:w="11906" w:h="16838" w:code="9"/>
      <w:pgMar w:top="1440" w:right="1077" w:bottom="1440" w:left="1077" w:header="284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CE35C" w14:textId="77777777" w:rsidR="0016522F" w:rsidRDefault="0016522F" w:rsidP="00703A9A">
      <w:pPr>
        <w:spacing w:after="0" w:line="240" w:lineRule="auto"/>
      </w:pPr>
      <w:r>
        <w:separator/>
      </w:r>
    </w:p>
  </w:endnote>
  <w:endnote w:type="continuationSeparator" w:id="0">
    <w:p w14:paraId="67DB4E02" w14:textId="77777777" w:rsidR="0016522F" w:rsidRDefault="0016522F" w:rsidP="00703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7204952"/>
      <w:docPartObj>
        <w:docPartGallery w:val="Page Numbers (Bottom of Page)"/>
        <w:docPartUnique/>
      </w:docPartObj>
    </w:sdtPr>
    <w:sdtEndPr/>
    <w:sdtContent>
      <w:p w14:paraId="04BF500D" w14:textId="77777777" w:rsidR="00D56643" w:rsidRDefault="00D56643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</w:t>
        </w:r>
        <w:fldSimple w:instr=" NUMPAGES  \* Arabic  \* MERGEFORMAT ">
          <w:r>
            <w:rPr>
              <w:noProof/>
            </w:rPr>
            <w:t>1</w:t>
          </w:r>
        </w:fldSimple>
      </w:p>
    </w:sdtContent>
  </w:sdt>
  <w:p w14:paraId="3A6EA51E" w14:textId="77777777" w:rsidR="00832CF3" w:rsidRDefault="00832CF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E7F8E" w14:textId="77777777" w:rsidR="00832CF3" w:rsidRDefault="00832CF3">
    <w:pPr>
      <w:pStyle w:val="Voettekst"/>
    </w:pPr>
  </w:p>
  <w:p w14:paraId="02B02004" w14:textId="77777777" w:rsidR="00832CF3" w:rsidRDefault="00832CF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6A02F" w14:textId="77777777" w:rsidR="0016522F" w:rsidRDefault="0016522F" w:rsidP="00703A9A">
      <w:pPr>
        <w:spacing w:after="0" w:line="240" w:lineRule="auto"/>
      </w:pPr>
      <w:r>
        <w:separator/>
      </w:r>
    </w:p>
  </w:footnote>
  <w:footnote w:type="continuationSeparator" w:id="0">
    <w:p w14:paraId="1369D733" w14:textId="77777777" w:rsidR="0016522F" w:rsidRDefault="0016522F" w:rsidP="00703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BF2D9" w14:textId="77777777" w:rsidR="00703A9A" w:rsidRDefault="00703A9A">
    <w:pPr>
      <w:pStyle w:val="Koptekst"/>
    </w:pPr>
  </w:p>
  <w:p w14:paraId="18C0345E" w14:textId="77777777" w:rsidR="00703A9A" w:rsidRDefault="00703A9A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42"/>
    <w:rsid w:val="0016522F"/>
    <w:rsid w:val="00167A90"/>
    <w:rsid w:val="001B402B"/>
    <w:rsid w:val="001C44E3"/>
    <w:rsid w:val="003478E1"/>
    <w:rsid w:val="004D6A1C"/>
    <w:rsid w:val="005A2C9B"/>
    <w:rsid w:val="006E65ED"/>
    <w:rsid w:val="00703A9A"/>
    <w:rsid w:val="00820D99"/>
    <w:rsid w:val="00832CF3"/>
    <w:rsid w:val="008B6291"/>
    <w:rsid w:val="00D510E4"/>
    <w:rsid w:val="00D56643"/>
    <w:rsid w:val="00FE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C2704"/>
  <w15:chartTrackingRefBased/>
  <w15:docId w15:val="{2003B49B-D09F-48D8-93E2-DEF4B826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03A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03A9A"/>
  </w:style>
  <w:style w:type="paragraph" w:styleId="Voettekst">
    <w:name w:val="footer"/>
    <w:basedOn w:val="Standaard"/>
    <w:link w:val="VoettekstChar"/>
    <w:uiPriority w:val="99"/>
    <w:unhideWhenUsed/>
    <w:rsid w:val="00703A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03A9A"/>
  </w:style>
  <w:style w:type="paragraph" w:styleId="Geenafstand">
    <w:name w:val="No Spacing"/>
    <w:link w:val="GeenafstandChar"/>
    <w:uiPriority w:val="1"/>
    <w:qFormat/>
    <w:rsid w:val="00832CF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32CF3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9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413h\Documents\Aangepaste%20Office-sjablonen\Word%20Template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E6C91A-625E-4A99-8595-9160839FA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18</TotalTime>
  <Pages>2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Pseudocode OV-Chipkaart</vt:lpstr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Pseudocode OV-Chipkaart</dc:title>
  <dc:subject/>
  <dc:creator>5413h</dc:creator>
  <cp:keywords/>
  <dc:description/>
  <cp:lastModifiedBy>Lucien van Essen</cp:lastModifiedBy>
  <cp:revision>4</cp:revision>
  <dcterms:created xsi:type="dcterms:W3CDTF">2019-09-23T11:30:00Z</dcterms:created>
  <dcterms:modified xsi:type="dcterms:W3CDTF">2019-09-23T11:51:00Z</dcterms:modified>
</cp:coreProperties>
</file>